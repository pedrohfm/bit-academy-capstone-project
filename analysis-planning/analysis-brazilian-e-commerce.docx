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B2D6" w14:textId="77777777" w:rsidR="576062CF" w:rsidRDefault="576062CF" w:rsidP="00FD478C"/>
    <w:p w14:paraId="2A2F6E05" w14:textId="77777777" w:rsidR="576062CF" w:rsidRDefault="576062CF" w:rsidP="00FD478C"/>
    <w:p w14:paraId="789C8B15" w14:textId="77777777" w:rsidR="576062CF" w:rsidRDefault="576062CF" w:rsidP="00FD478C"/>
    <w:p w14:paraId="28909998" w14:textId="77777777" w:rsidR="576062CF" w:rsidRDefault="576062CF" w:rsidP="00FD478C"/>
    <w:p w14:paraId="4E612486" w14:textId="4A5E8707" w:rsidR="576062CF" w:rsidRPr="009117F8" w:rsidRDefault="009117F8" w:rsidP="00FD478C">
      <w:pPr>
        <w:pStyle w:val="Title"/>
        <w:rPr>
          <w:sz w:val="32"/>
          <w:szCs w:val="32"/>
        </w:rPr>
      </w:pPr>
      <w:r w:rsidRPr="009117F8">
        <w:rPr>
          <w:sz w:val="32"/>
          <w:szCs w:val="32"/>
        </w:rPr>
        <w:t>Analysis of Brazilian e-commerce data</w:t>
      </w:r>
    </w:p>
    <w:p w14:paraId="7FC30D61" w14:textId="7137C059" w:rsidR="576062CF" w:rsidRDefault="009117F8" w:rsidP="00FD478C">
      <w:pPr>
        <w:pStyle w:val="Subtitle"/>
      </w:pPr>
      <w:r>
        <w:t xml:space="preserve"> </w:t>
      </w:r>
      <w:r w:rsidR="00FD478C" w:rsidRPr="00FD478C">
        <w:t xml:space="preserve"> </w:t>
      </w:r>
    </w:p>
    <w:p w14:paraId="78E5473C" w14:textId="1C87D6CA" w:rsidR="00FD478C" w:rsidRDefault="009117F8" w:rsidP="00FD478C">
      <w:pPr>
        <w:pStyle w:val="Subtitle"/>
      </w:pPr>
      <w:r>
        <w:t>Pedro Henrique</w:t>
      </w:r>
      <w:r w:rsidR="00FD478C" w:rsidRPr="00FD478C">
        <w:t xml:space="preserve"> </w:t>
      </w:r>
      <w:r>
        <w:t>Figueiredo Magalhaes</w:t>
      </w:r>
      <w:r w:rsidR="00FD478C" w:rsidRPr="00FD478C">
        <w:t xml:space="preserve"> </w:t>
      </w:r>
    </w:p>
    <w:p w14:paraId="0EEAB286" w14:textId="54923A68" w:rsidR="00FD478C" w:rsidRDefault="009117F8" w:rsidP="00FD478C">
      <w:pPr>
        <w:pStyle w:val="Subtitle"/>
      </w:pPr>
      <w:r>
        <w:t>Data Analysis capstone project at BitAcademy</w:t>
      </w:r>
    </w:p>
    <w:p w14:paraId="5CCF7D8B" w14:textId="30FF8877" w:rsidR="00FD478C" w:rsidRDefault="009117F8" w:rsidP="00FD478C">
      <w:pPr>
        <w:pStyle w:val="Subtitle"/>
      </w:pPr>
      <w:r>
        <w:t>Cohort December 2023: Data Analyst Track</w:t>
      </w:r>
      <w:r w:rsidR="00FD478C" w:rsidRPr="00FD478C">
        <w:t xml:space="preserve"> </w:t>
      </w:r>
    </w:p>
    <w:p w14:paraId="1F10268C" w14:textId="77777777" w:rsidR="576062CF" w:rsidRDefault="576062CF" w:rsidP="00DF3215"/>
    <w:p w14:paraId="49A395A9" w14:textId="77777777" w:rsidR="717E282B" w:rsidRDefault="717E282B" w:rsidP="00DF3215"/>
    <w:p w14:paraId="23B15534" w14:textId="77777777" w:rsidR="717E282B" w:rsidRDefault="717E282B" w:rsidP="00DF3215"/>
    <w:p w14:paraId="651E7971" w14:textId="77777777" w:rsidR="717E282B" w:rsidRDefault="717E282B" w:rsidP="00DF3215"/>
    <w:p w14:paraId="5D25BDD0" w14:textId="77777777" w:rsidR="717E282B" w:rsidRDefault="717E282B" w:rsidP="00DF3215"/>
    <w:p w14:paraId="0BEFC5A2" w14:textId="77777777" w:rsidR="709762D6" w:rsidRDefault="709762D6" w:rsidP="00DF3215"/>
    <w:p w14:paraId="087D8F01" w14:textId="77777777" w:rsidR="709762D6" w:rsidRDefault="709762D6" w:rsidP="00DF3215"/>
    <w:p w14:paraId="53E3C0D9" w14:textId="77777777" w:rsidR="717E282B" w:rsidRDefault="717E282B" w:rsidP="00DF3215"/>
    <w:p w14:paraId="636A3A78" w14:textId="77777777" w:rsidR="5643BF48" w:rsidRDefault="5643BF48" w:rsidP="00DF3215"/>
    <w:p w14:paraId="7D51EE2C" w14:textId="77777777" w:rsidR="733B038C" w:rsidRDefault="733B038C" w:rsidP="00DF3215"/>
    <w:p w14:paraId="4B2B135B" w14:textId="77777777" w:rsidR="717E282B" w:rsidRDefault="717E282B" w:rsidP="00DF3215"/>
    <w:p w14:paraId="4E92702F" w14:textId="61C112BB" w:rsidR="576062CF" w:rsidRDefault="00FD478C" w:rsidP="00FD478C">
      <w:pPr>
        <w:pStyle w:val="SectionTitle"/>
      </w:pPr>
      <w:r w:rsidRPr="00FD478C">
        <w:t xml:space="preserve"> </w:t>
      </w:r>
    </w:p>
    <w:p w14:paraId="62E6AB04" w14:textId="4A6DC7C4" w:rsidR="00FD478C" w:rsidRDefault="00FD478C" w:rsidP="009117F8">
      <w:pPr>
        <w:ind w:firstLine="0"/>
      </w:pPr>
      <w:r w:rsidRPr="00FD478C">
        <w:t xml:space="preserve"> </w:t>
      </w:r>
    </w:p>
    <w:p w14:paraId="463BA087" w14:textId="77777777" w:rsidR="576062CF" w:rsidRDefault="576062CF" w:rsidP="576062CF">
      <w:r>
        <w:br w:type="page"/>
      </w:r>
    </w:p>
    <w:p w14:paraId="788A4058" w14:textId="57096052" w:rsidR="00904DBE" w:rsidRDefault="009117F8" w:rsidP="00904DBE">
      <w:pPr>
        <w:pStyle w:val="SectionTitle"/>
      </w:pPr>
      <w:r>
        <w:lastRenderedPageBreak/>
        <w:t>Objectives</w:t>
      </w:r>
      <w:r w:rsidR="00904DBE" w:rsidRPr="00FD478C">
        <w:t xml:space="preserve"> </w:t>
      </w:r>
    </w:p>
    <w:p w14:paraId="295BDE91" w14:textId="333D2703" w:rsidR="008378F0" w:rsidRDefault="009117F8" w:rsidP="007D4A2B">
      <w:pPr>
        <w:pStyle w:val="NoIndent"/>
      </w:pPr>
      <w:r>
        <w:t>The project will answer questions about the e-commerce markets in Brazil using a dataset comprised of 100.000 orders made at multiple online marketplaces in the country.</w:t>
      </w:r>
      <w:r w:rsidR="008378F0">
        <w:t xml:space="preserve"> The questions I want to answer are: </w:t>
      </w:r>
    </w:p>
    <w:p w14:paraId="629471B3" w14:textId="4E275457" w:rsidR="008378F0" w:rsidRPr="001C59BC" w:rsidRDefault="008378F0" w:rsidP="008378F0">
      <w:pPr>
        <w:pStyle w:val="NoIndent"/>
        <w:numPr>
          <w:ilvl w:val="0"/>
          <w:numId w:val="1"/>
        </w:numPr>
        <w:rPr>
          <w:b/>
          <w:bCs/>
        </w:rPr>
      </w:pPr>
      <w:r w:rsidRPr="001C59BC">
        <w:rPr>
          <w:b/>
          <w:bCs/>
        </w:rPr>
        <w:t xml:space="preserve">Which cities and which state buy the most items online? </w:t>
      </w:r>
    </w:p>
    <w:p w14:paraId="13D7E0CB" w14:textId="640D7DD7" w:rsidR="008378F0" w:rsidRDefault="001C59BC" w:rsidP="008378F0">
      <w:pPr>
        <w:pStyle w:val="NoIndent"/>
        <w:numPr>
          <w:ilvl w:val="1"/>
          <w:numId w:val="1"/>
        </w:numPr>
      </w:pPr>
      <w:r>
        <w:t xml:space="preserve">Hypothesis 1a: </w:t>
      </w:r>
      <w:r w:rsidR="008378F0">
        <w:t>Brazil is a big country and I expect that people living in bigger cities in the southeast of the country will purchase more items online than in other cities.</w:t>
      </w:r>
    </w:p>
    <w:p w14:paraId="45D49B97" w14:textId="4B52F682" w:rsidR="00154361" w:rsidRDefault="00154361" w:rsidP="00154361">
      <w:pPr>
        <w:pStyle w:val="NoIndent"/>
        <w:numPr>
          <w:ilvl w:val="2"/>
          <w:numId w:val="1"/>
        </w:numPr>
      </w:pPr>
      <w:r>
        <w:t>Hypothesis 1a is true. Sao Paulo is by far the state that orders the most items online, followed by Minas Gerais and Rio de Janeiro.</w:t>
      </w:r>
    </w:p>
    <w:p w14:paraId="31191A3E" w14:textId="0DD55AF7" w:rsidR="00154361" w:rsidRDefault="00154361" w:rsidP="00154361">
      <w:pPr>
        <w:pStyle w:val="NoIndent"/>
        <w:numPr>
          <w:ilvl w:val="2"/>
          <w:numId w:val="1"/>
        </w:numPr>
      </w:pPr>
      <w:r>
        <w:t>Methods:</w:t>
      </w:r>
    </w:p>
    <w:p w14:paraId="68CF80C1" w14:textId="691837DA" w:rsidR="00154361" w:rsidRDefault="00154361" w:rsidP="00154361">
      <w:pPr>
        <w:pStyle w:val="NoIndent"/>
        <w:numPr>
          <w:ilvl w:val="3"/>
          <w:numId w:val="1"/>
        </w:numPr>
      </w:pPr>
      <w:r>
        <w:t xml:space="preserve">Merged queries to integrate the </w:t>
      </w:r>
      <w:proofErr w:type="spellStart"/>
      <w:r>
        <w:t>customer_state</w:t>
      </w:r>
      <w:proofErr w:type="spellEnd"/>
      <w:r>
        <w:t xml:space="preserve"> into the orders dataset. </w:t>
      </w:r>
    </w:p>
    <w:p w14:paraId="623B73D2" w14:textId="52858F19" w:rsidR="00154361" w:rsidRDefault="00154361" w:rsidP="00154361">
      <w:pPr>
        <w:pStyle w:val="NoIndent"/>
        <w:numPr>
          <w:ilvl w:val="3"/>
          <w:numId w:val="1"/>
        </w:numPr>
      </w:pPr>
      <w:r>
        <w:t>Created a measure to count number of orders by state (</w:t>
      </w:r>
      <w:proofErr w:type="spellStart"/>
      <w:r>
        <w:t>orders_by_state</w:t>
      </w:r>
      <w:proofErr w:type="spellEnd"/>
      <w:r>
        <w:t xml:space="preserve">). </w:t>
      </w:r>
    </w:p>
    <w:p w14:paraId="31212020" w14:textId="4FFBBF27" w:rsidR="00F60700" w:rsidRDefault="00154361" w:rsidP="00F60700">
      <w:pPr>
        <w:pStyle w:val="NoIndent"/>
        <w:numPr>
          <w:ilvl w:val="3"/>
          <w:numId w:val="1"/>
        </w:numPr>
      </w:pPr>
      <w:r>
        <w:t xml:space="preserve">Imported </w:t>
      </w:r>
      <w:proofErr w:type="spellStart"/>
      <w:r>
        <w:t>json</w:t>
      </w:r>
      <w:proofErr w:type="spellEnd"/>
      <w:r>
        <w:t xml:space="preserve"> file to create a shape map of Brazil that matched the abbreviated state names (map keys).</w:t>
      </w:r>
    </w:p>
    <w:p w14:paraId="01FFB838" w14:textId="4BAE4E63" w:rsidR="00FD4AA5" w:rsidRDefault="00F60700" w:rsidP="00FD4AA5">
      <w:pPr>
        <w:pStyle w:val="NoIndent"/>
        <w:numPr>
          <w:ilvl w:val="3"/>
          <w:numId w:val="1"/>
        </w:numPr>
      </w:pPr>
      <w:r>
        <w:t xml:space="preserve">Created a measure the calculate the amount each state spends in R$ (Brazilian reais). </w:t>
      </w:r>
    </w:p>
    <w:p w14:paraId="42BBCC32" w14:textId="77777777" w:rsidR="00FD4AA5" w:rsidRPr="00C501A0" w:rsidRDefault="00FD4AA5" w:rsidP="00FD4AA5">
      <w:pPr>
        <w:pStyle w:val="NoIndent"/>
        <w:numPr>
          <w:ilvl w:val="0"/>
          <w:numId w:val="1"/>
        </w:numPr>
        <w:rPr>
          <w:b/>
          <w:bCs/>
        </w:rPr>
      </w:pPr>
      <w:r w:rsidRPr="00C501A0">
        <w:rPr>
          <w:b/>
          <w:bCs/>
        </w:rPr>
        <w:t>Which is the most popular form of payment?</w:t>
      </w:r>
      <w:r>
        <w:rPr>
          <w:b/>
          <w:bCs/>
        </w:rPr>
        <w:t xml:space="preserve"> </w:t>
      </w:r>
    </w:p>
    <w:p w14:paraId="39958204" w14:textId="77777777" w:rsidR="00FD4AA5" w:rsidRDefault="00FD4AA5" w:rsidP="00FD4AA5">
      <w:pPr>
        <w:pStyle w:val="NoIndent"/>
        <w:numPr>
          <w:ilvl w:val="1"/>
          <w:numId w:val="1"/>
        </w:numPr>
      </w:pPr>
      <w:r>
        <w:t>Hypothesis 4a:</w:t>
      </w:r>
      <w:r w:rsidRPr="001C59BC">
        <w:t xml:space="preserve"> </w:t>
      </w:r>
      <w:r>
        <w:t>Credit cards will account for most of the payments made online. In Brazil we call invoices “</w:t>
      </w:r>
      <w:proofErr w:type="spellStart"/>
      <w:r>
        <w:t>boleto</w:t>
      </w:r>
      <w:proofErr w:type="spellEnd"/>
      <w:r>
        <w:t xml:space="preserve">”, and I suspect many people will use it because it was a popular payment method many years ago. Nevertheless, credit cards are likely to be the preferred method of payment nowadays because more and more people are getting credit cards. </w:t>
      </w:r>
    </w:p>
    <w:p w14:paraId="711310CD" w14:textId="77777777" w:rsidR="00FD4AA5" w:rsidRDefault="00FD4AA5" w:rsidP="00FD4AA5">
      <w:pPr>
        <w:pStyle w:val="NoIndent"/>
      </w:pPr>
    </w:p>
    <w:p w14:paraId="5EB19FD9" w14:textId="106C066A" w:rsidR="008378F0" w:rsidRPr="001C59BC" w:rsidRDefault="008378F0" w:rsidP="008378F0">
      <w:pPr>
        <w:pStyle w:val="NoIndent"/>
        <w:numPr>
          <w:ilvl w:val="0"/>
          <w:numId w:val="1"/>
        </w:numPr>
        <w:rPr>
          <w:b/>
          <w:bCs/>
        </w:rPr>
      </w:pPr>
      <w:r w:rsidRPr="001C59BC">
        <w:rPr>
          <w:b/>
          <w:bCs/>
        </w:rPr>
        <w:t xml:space="preserve">Who is the top seller in the online marketplace and from where does this seller come from? </w:t>
      </w:r>
    </w:p>
    <w:p w14:paraId="1089260E" w14:textId="781CB54C" w:rsidR="008378F0" w:rsidRDefault="008378F0" w:rsidP="008378F0">
      <w:pPr>
        <w:pStyle w:val="NoIndent"/>
        <w:numPr>
          <w:ilvl w:val="1"/>
          <w:numId w:val="1"/>
        </w:numPr>
      </w:pPr>
      <w:r>
        <w:t>Hypothesis</w:t>
      </w:r>
      <w:r w:rsidR="001C59BC">
        <w:t xml:space="preserve"> 2a</w:t>
      </w:r>
      <w:r>
        <w:t xml:space="preserve">: Top sellers </w:t>
      </w:r>
      <w:r w:rsidR="001C59BC">
        <w:t>are in</w:t>
      </w:r>
      <w:r>
        <w:t xml:space="preserve"> the same cities </w:t>
      </w:r>
      <w:r w:rsidR="001C59BC">
        <w:t xml:space="preserve">where people purchase the most items online. </w:t>
      </w:r>
    </w:p>
    <w:p w14:paraId="61DA5257" w14:textId="1B3FA40A" w:rsidR="00C40E9F" w:rsidRDefault="00C40E9F" w:rsidP="00C40E9F">
      <w:pPr>
        <w:pStyle w:val="NoIndent"/>
        <w:numPr>
          <w:ilvl w:val="2"/>
          <w:numId w:val="1"/>
        </w:numPr>
      </w:pPr>
      <w:r>
        <w:t xml:space="preserve">Hypothesis 2a is true. There is a match between the cities top 10 sellers and top 10 customers come from (6 out of 10). Nevertheless, there are discrepancies since smaller cities like </w:t>
      </w:r>
      <w:proofErr w:type="spellStart"/>
      <w:r>
        <w:t>Ibitinga</w:t>
      </w:r>
      <w:proofErr w:type="spellEnd"/>
      <w:r>
        <w:t xml:space="preserve"> and Maringa have a lot of sellers.</w:t>
      </w:r>
    </w:p>
    <w:p w14:paraId="6F79A84B" w14:textId="390D36E4" w:rsidR="001C59BC" w:rsidRDefault="001C59BC" w:rsidP="008378F0">
      <w:pPr>
        <w:pStyle w:val="NoIndent"/>
        <w:numPr>
          <w:ilvl w:val="1"/>
          <w:numId w:val="1"/>
        </w:numPr>
      </w:pPr>
      <w:r>
        <w:t xml:space="preserve">Hypothesis 2b: The market is concentrated. There are at most 3 top sellers, and the rest of the market is made up of smaller players with a smaller share of the online marketplace. </w:t>
      </w:r>
    </w:p>
    <w:p w14:paraId="09EB95B5" w14:textId="7FD55AB1" w:rsidR="00F60700" w:rsidRDefault="00C40E9F" w:rsidP="00F60700">
      <w:pPr>
        <w:pStyle w:val="NoIndent"/>
        <w:numPr>
          <w:ilvl w:val="2"/>
          <w:numId w:val="1"/>
        </w:numPr>
      </w:pPr>
      <w:r>
        <w:t xml:space="preserve">Hypothesis 2b </w:t>
      </w:r>
      <w:r w:rsidR="00E30BD1">
        <w:t xml:space="preserve">can’t be tested in the </w:t>
      </w:r>
      <w:r w:rsidR="00715A7C">
        <w:t>dataset because</w:t>
      </w:r>
      <w:r w:rsidR="00E30BD1">
        <w:t xml:space="preserve"> there</w:t>
      </w:r>
      <w:r w:rsidR="00715A7C">
        <w:t>’s</w:t>
      </w:r>
      <w:r w:rsidR="00E30BD1">
        <w:t xml:space="preserve"> unique </w:t>
      </w:r>
      <w:proofErr w:type="spellStart"/>
      <w:r w:rsidR="00E30BD1">
        <w:t>seller_id</w:t>
      </w:r>
      <w:proofErr w:type="spellEnd"/>
      <w:r w:rsidR="00E30BD1">
        <w:t xml:space="preserve"> values and they are all distinct, indicating that either all sellers were indeed distinct or that even when orders came from the same seller, the </w:t>
      </w:r>
      <w:proofErr w:type="spellStart"/>
      <w:r w:rsidR="00E30BD1">
        <w:t>seller_id</w:t>
      </w:r>
      <w:proofErr w:type="spellEnd"/>
      <w:r w:rsidR="00E30BD1">
        <w:t xml:space="preserve"> value given was distinct each time</w:t>
      </w:r>
      <w:r>
        <w:t>.</w:t>
      </w:r>
      <w:r w:rsidR="00E30BD1">
        <w:t xml:space="preserve"> </w:t>
      </w:r>
      <w:r>
        <w:t xml:space="preserve"> </w:t>
      </w:r>
    </w:p>
    <w:p w14:paraId="501A016D" w14:textId="30829DE3" w:rsidR="008378F0" w:rsidRPr="001C59BC" w:rsidRDefault="008378F0" w:rsidP="008378F0">
      <w:pPr>
        <w:pStyle w:val="NoIndent"/>
        <w:numPr>
          <w:ilvl w:val="0"/>
          <w:numId w:val="1"/>
        </w:numPr>
        <w:rPr>
          <w:b/>
          <w:bCs/>
        </w:rPr>
      </w:pPr>
      <w:r w:rsidRPr="001C59BC">
        <w:rPr>
          <w:b/>
          <w:bCs/>
        </w:rPr>
        <w:t xml:space="preserve">Which categories of products are most sold </w:t>
      </w:r>
      <w:r w:rsidR="001C59BC" w:rsidRPr="001C59BC">
        <w:rPr>
          <w:b/>
          <w:bCs/>
        </w:rPr>
        <w:t>and the least sold in the online marketplace</w:t>
      </w:r>
      <w:r w:rsidRPr="001C59BC">
        <w:rPr>
          <w:b/>
          <w:bCs/>
        </w:rPr>
        <w:t xml:space="preserve">? [Top 10] </w:t>
      </w:r>
    </w:p>
    <w:p w14:paraId="5EDF6988" w14:textId="5D526E70" w:rsidR="001C59BC" w:rsidRDefault="001C59BC" w:rsidP="001C59BC">
      <w:pPr>
        <w:pStyle w:val="NoIndent"/>
        <w:numPr>
          <w:ilvl w:val="1"/>
          <w:numId w:val="1"/>
        </w:numPr>
      </w:pPr>
      <w:r>
        <w:t xml:space="preserve">Hypothesis 3a: People in Brazil are comfortable purchasing consumer packaged goods online, but for other types of products people prefer to go in store. </w:t>
      </w:r>
    </w:p>
    <w:p w14:paraId="08D3E2DE" w14:textId="5A55268C" w:rsidR="001C59BC" w:rsidRPr="00C501A0" w:rsidRDefault="00C501A0" w:rsidP="0085770F">
      <w:pPr>
        <w:pStyle w:val="NoIndent"/>
        <w:numPr>
          <w:ilvl w:val="0"/>
          <w:numId w:val="1"/>
        </w:numPr>
        <w:jc w:val="both"/>
        <w:rPr>
          <w:b/>
          <w:bCs/>
        </w:rPr>
      </w:pPr>
      <w:r w:rsidRPr="00C501A0">
        <w:rPr>
          <w:b/>
          <w:bCs/>
        </w:rPr>
        <w:t xml:space="preserve">When people buy something expensive online, do they use their credit cards, or do they prefer invoices? </w:t>
      </w:r>
      <w:r>
        <w:rPr>
          <w:b/>
          <w:bCs/>
        </w:rPr>
        <w:t>How much do people pay on average?</w:t>
      </w:r>
    </w:p>
    <w:p w14:paraId="23F947EE" w14:textId="36473008" w:rsidR="00C501A0" w:rsidRDefault="00C501A0" w:rsidP="0085770F">
      <w:pPr>
        <w:pStyle w:val="NoIndent"/>
        <w:numPr>
          <w:ilvl w:val="1"/>
          <w:numId w:val="1"/>
        </w:numPr>
        <w:jc w:val="both"/>
      </w:pPr>
      <w:r>
        <w:t xml:space="preserve">Hypothesis 5a: I suspect that people that purchase something expensive online might prefer to pay via invoice rather than credit card. </w:t>
      </w:r>
    </w:p>
    <w:p w14:paraId="69BDD4C6" w14:textId="5BB63E43" w:rsidR="00427CD6" w:rsidRDefault="00427CD6" w:rsidP="00427CD6">
      <w:pPr>
        <w:pStyle w:val="NoIndent"/>
        <w:numPr>
          <w:ilvl w:val="2"/>
          <w:numId w:val="1"/>
        </w:numPr>
        <w:jc w:val="both"/>
      </w:pPr>
      <w:r>
        <w:t xml:space="preserve">Hypothesis 5a is not true. </w:t>
      </w:r>
      <w:r w:rsidR="00921289">
        <w:rPr>
          <w:lang w:val="en-GB"/>
        </w:rPr>
        <w:t xml:space="preserve"> Even for expensive items people still prefer credit card payments when shopping online. </w:t>
      </w:r>
    </w:p>
    <w:p w14:paraId="21D7E76C" w14:textId="6DE7E480" w:rsidR="00C501A0" w:rsidRDefault="00C501A0" w:rsidP="0085770F">
      <w:pPr>
        <w:pStyle w:val="NoIndent"/>
        <w:numPr>
          <w:ilvl w:val="1"/>
          <w:numId w:val="1"/>
        </w:numPr>
        <w:jc w:val="both"/>
      </w:pPr>
      <w:r>
        <w:lastRenderedPageBreak/>
        <w:t xml:space="preserve">Hypothesis 5b: People spend on average less than 1.000 reais on online purchases. For expensive items, they prefer to go in store. </w:t>
      </w:r>
    </w:p>
    <w:p w14:paraId="52806199" w14:textId="02440EA5" w:rsidR="00EC7FD3" w:rsidRDefault="00EC7FD3" w:rsidP="00EC7FD3">
      <w:pPr>
        <w:pStyle w:val="NoIndent"/>
        <w:numPr>
          <w:ilvl w:val="2"/>
          <w:numId w:val="1"/>
        </w:numPr>
        <w:jc w:val="both"/>
      </w:pPr>
      <w:r>
        <w:t xml:space="preserve">Hypothesis 5b is not true. There are significant values being transacted online, such as orders valued at R$ 13.700,00. Therefore, people will spend online regardless of the value of the purchase. This could be due to people perceiving online shopping as safer than I assumed they would. </w:t>
      </w:r>
    </w:p>
    <w:p w14:paraId="4CCAC27D" w14:textId="3C85984F" w:rsidR="009117F8" w:rsidRDefault="009117F8" w:rsidP="0085770F">
      <w:pPr>
        <w:pStyle w:val="NoIndent"/>
        <w:jc w:val="both"/>
      </w:pPr>
    </w:p>
    <w:p w14:paraId="695278BF" w14:textId="6079D24C" w:rsidR="008378F0" w:rsidRDefault="008378F0" w:rsidP="0085770F">
      <w:pPr>
        <w:pStyle w:val="SectionTitle"/>
        <w:jc w:val="both"/>
      </w:pPr>
      <w:r>
        <w:t>Dataset</w:t>
      </w:r>
    </w:p>
    <w:p w14:paraId="64842479" w14:textId="27B2E4A9" w:rsidR="00C501A0" w:rsidRDefault="008378F0" w:rsidP="0085770F">
      <w:pPr>
        <w:pStyle w:val="NoIndent"/>
        <w:jc w:val="both"/>
      </w:pPr>
      <w:r>
        <w:t xml:space="preserve">The dataset </w:t>
      </w:r>
      <w:r w:rsidR="00C501A0">
        <w:t xml:space="preserve">has </w:t>
      </w:r>
      <w:r w:rsidR="0085770F">
        <w:t>8</w:t>
      </w:r>
      <w:r w:rsidR="00C501A0">
        <w:t xml:space="preserve"> csv files (1 of them is a translation of product categories from Portuguese to English</w:t>
      </w:r>
      <w:r w:rsidR="0085770F">
        <w:t xml:space="preserve"> which I will join in the products table</w:t>
      </w:r>
      <w:r w:rsidR="00C501A0">
        <w:t xml:space="preserve">), with </w:t>
      </w:r>
      <w:r>
        <w:t>features ranging from order status, product prices and categories, information on the location of sellers and buyers and the dates of each transaction</w:t>
      </w:r>
      <w:r w:rsidR="00C501A0">
        <w:t>.</w:t>
      </w:r>
    </w:p>
    <w:p w14:paraId="7ECC8B10" w14:textId="334F9D17" w:rsidR="00C501A0" w:rsidRDefault="00C501A0" w:rsidP="0085770F">
      <w:pPr>
        <w:pStyle w:val="NoIndent"/>
        <w:jc w:val="both"/>
      </w:pPr>
      <w:r>
        <w:t>My plan is to use the STAR model in Power Bi to link the dataset through their common columns, which are ‘</w:t>
      </w:r>
      <w:proofErr w:type="spellStart"/>
      <w:r>
        <w:t>order_id</w:t>
      </w:r>
      <w:proofErr w:type="spellEnd"/>
      <w:r>
        <w:t>’, ‘</w:t>
      </w:r>
      <w:proofErr w:type="spellStart"/>
      <w:r>
        <w:t>seller_id</w:t>
      </w:r>
      <w:proofErr w:type="spellEnd"/>
      <w:r>
        <w:t>’, ‘</w:t>
      </w:r>
      <w:proofErr w:type="spellStart"/>
      <w:r>
        <w:t>zip_code_prefix</w:t>
      </w:r>
      <w:proofErr w:type="spellEnd"/>
      <w:r>
        <w:t>’ and ‘</w:t>
      </w:r>
      <w:proofErr w:type="spellStart"/>
      <w:r>
        <w:t>product_id</w:t>
      </w:r>
      <w:proofErr w:type="spellEnd"/>
      <w:r>
        <w:t>’.</w:t>
      </w:r>
      <w:r w:rsidR="0085770F">
        <w:t xml:space="preserve"> I expect some files will not be useful apart from a column or two, therefore I expect to perform manipulations and join operations to create new tables containing the data that is most relevant for this specific analysis. I expect to use DAX expressions when calculating average prices for orders (gather all </w:t>
      </w:r>
      <w:proofErr w:type="spellStart"/>
      <w:r w:rsidR="0085770F">
        <w:t>order_id</w:t>
      </w:r>
      <w:proofErr w:type="spellEnd"/>
      <w:r w:rsidR="0085770F">
        <w:t xml:space="preserve"> values that are the same, thus representing a single order, then sum the payment values). </w:t>
      </w:r>
    </w:p>
    <w:p w14:paraId="5232FD44" w14:textId="71879C20" w:rsidR="00C501A0" w:rsidRDefault="00C501A0" w:rsidP="0085770F">
      <w:pPr>
        <w:pStyle w:val="NoIndent"/>
        <w:jc w:val="both"/>
      </w:pPr>
      <w:r>
        <w:t>The files attached:</w:t>
      </w:r>
    </w:p>
    <w:p w14:paraId="4D906309" w14:textId="0B636BBD" w:rsidR="008378F0" w:rsidRPr="00C501A0" w:rsidRDefault="00C501A0" w:rsidP="0085770F">
      <w:pPr>
        <w:pStyle w:val="NoIndent"/>
        <w:rPr>
          <w:i/>
          <w:iCs/>
        </w:rPr>
      </w:pPr>
      <w:r w:rsidRPr="00C501A0">
        <w:rPr>
          <w:i/>
          <w:iCs/>
        </w:rPr>
        <w:t>olist_customers_dataset.csv</w:t>
      </w:r>
      <w:r w:rsidR="0085770F">
        <w:rPr>
          <w:i/>
          <w:iCs/>
        </w:rPr>
        <w:t xml:space="preserve">, </w:t>
      </w:r>
      <w:r w:rsidR="0085770F" w:rsidRPr="00C501A0">
        <w:rPr>
          <w:i/>
          <w:iCs/>
        </w:rPr>
        <w:t>olist_geolocation_dataset.csv</w:t>
      </w:r>
      <w:r w:rsidR="0085770F">
        <w:rPr>
          <w:i/>
          <w:iCs/>
        </w:rPr>
        <w:t xml:space="preserve">, </w:t>
      </w:r>
      <w:r w:rsidRPr="00C501A0">
        <w:rPr>
          <w:i/>
          <w:iCs/>
        </w:rPr>
        <w:t>olist_order_items_dataset.csv</w:t>
      </w:r>
      <w:r w:rsidR="0085770F">
        <w:rPr>
          <w:i/>
          <w:iCs/>
        </w:rPr>
        <w:t xml:space="preserve">, </w:t>
      </w:r>
      <w:r w:rsidRPr="00C501A0">
        <w:rPr>
          <w:i/>
          <w:iCs/>
        </w:rPr>
        <w:t>olist_order_payments_dataset.csv</w:t>
      </w:r>
      <w:r w:rsidR="0085770F">
        <w:rPr>
          <w:i/>
          <w:iCs/>
        </w:rPr>
        <w:t xml:space="preserve">, </w:t>
      </w:r>
      <w:r w:rsidRPr="00C501A0">
        <w:rPr>
          <w:i/>
          <w:iCs/>
        </w:rPr>
        <w:t>olist_orders_dataset.csv</w:t>
      </w:r>
      <w:r w:rsidR="0085770F">
        <w:rPr>
          <w:i/>
          <w:iCs/>
        </w:rPr>
        <w:t xml:space="preserve">, </w:t>
      </w:r>
      <w:r w:rsidRPr="00C501A0">
        <w:rPr>
          <w:i/>
          <w:iCs/>
        </w:rPr>
        <w:t>olist_products_dataset.csv</w:t>
      </w:r>
      <w:r w:rsidR="0085770F">
        <w:rPr>
          <w:i/>
          <w:iCs/>
        </w:rPr>
        <w:t xml:space="preserve">, </w:t>
      </w:r>
      <w:r w:rsidRPr="00C501A0">
        <w:rPr>
          <w:i/>
          <w:iCs/>
        </w:rPr>
        <w:t>olist_sellers_dataset.csv</w:t>
      </w:r>
      <w:r w:rsidR="0085770F">
        <w:rPr>
          <w:i/>
          <w:iCs/>
        </w:rPr>
        <w:t xml:space="preserve">, </w:t>
      </w:r>
      <w:r w:rsidRPr="00C501A0">
        <w:rPr>
          <w:i/>
          <w:iCs/>
        </w:rPr>
        <w:t>product_category_name_translation.csv</w:t>
      </w:r>
    </w:p>
    <w:p w14:paraId="5115A2FB" w14:textId="7A8168A2" w:rsidR="576062CF" w:rsidRDefault="576062CF" w:rsidP="00C501A0">
      <w:pPr>
        <w:ind w:firstLine="0"/>
      </w:pPr>
    </w:p>
    <w:sectPr w:rsidR="576062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FCEA3" w14:textId="77777777" w:rsidR="008400FF" w:rsidRDefault="008400FF">
      <w:pPr>
        <w:spacing w:line="240" w:lineRule="auto"/>
      </w:pPr>
      <w:r>
        <w:separator/>
      </w:r>
    </w:p>
  </w:endnote>
  <w:endnote w:type="continuationSeparator" w:id="0">
    <w:p w14:paraId="5FD13AAF" w14:textId="77777777" w:rsidR="008400FF" w:rsidRDefault="008400FF">
      <w:pPr>
        <w:spacing w:line="240" w:lineRule="auto"/>
      </w:pPr>
      <w:r>
        <w:continuationSeparator/>
      </w:r>
    </w:p>
  </w:endnote>
  <w:endnote w:type="continuationNotice" w:id="1">
    <w:p w14:paraId="40136FD7" w14:textId="77777777" w:rsidR="008400FF" w:rsidRDefault="008400F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86DA5" w14:textId="77777777" w:rsidR="00CA1E31" w:rsidRDefault="00CA1E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2F09B3B0" w14:textId="77777777" w:rsidTr="733B038C">
      <w:tc>
        <w:tcPr>
          <w:tcW w:w="3120" w:type="dxa"/>
        </w:tcPr>
        <w:p w14:paraId="7D48B29C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68F9125D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36427831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223F3025" w14:textId="77777777" w:rsidR="733B038C" w:rsidRDefault="733B038C" w:rsidP="733B03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2EDAD5F9" w14:textId="77777777" w:rsidTr="733B038C">
      <w:tc>
        <w:tcPr>
          <w:tcW w:w="3120" w:type="dxa"/>
        </w:tcPr>
        <w:p w14:paraId="1104939E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779FD2BC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49647B4B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1C4F7040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F4C39" w14:textId="77777777" w:rsidR="008400FF" w:rsidRDefault="008400FF">
      <w:pPr>
        <w:spacing w:line="240" w:lineRule="auto"/>
      </w:pPr>
      <w:r>
        <w:separator/>
      </w:r>
    </w:p>
  </w:footnote>
  <w:footnote w:type="continuationSeparator" w:id="0">
    <w:p w14:paraId="2403AC8B" w14:textId="77777777" w:rsidR="008400FF" w:rsidRDefault="008400FF">
      <w:pPr>
        <w:spacing w:line="240" w:lineRule="auto"/>
      </w:pPr>
      <w:r>
        <w:continuationSeparator/>
      </w:r>
    </w:p>
  </w:footnote>
  <w:footnote w:type="continuationNotice" w:id="1">
    <w:p w14:paraId="45392BBC" w14:textId="77777777" w:rsidR="008400FF" w:rsidRDefault="008400F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B939" w14:textId="77777777" w:rsidR="00CA1E31" w:rsidRDefault="00CA1E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15E0E399" w14:textId="77777777" w:rsidTr="008830C9">
      <w:tc>
        <w:tcPr>
          <w:tcW w:w="3120" w:type="dxa"/>
        </w:tcPr>
        <w:p w14:paraId="5B762443" w14:textId="77777777" w:rsidR="00604652" w:rsidRDefault="00000000" w:rsidP="00604652">
          <w:pPr>
            <w:pStyle w:val="Header"/>
          </w:pPr>
          <w:sdt>
            <w:sdtPr>
              <w:id w:val="-1622601055"/>
              <w:placeholder>
                <w:docPart w:val="08B81CE88D443A438C2906FFE3F2BF65"/>
              </w:placeholder>
              <w:temporary/>
              <w:showingPlcHdr/>
              <w15:appearance w15:val="hidden"/>
            </w:sdtPr>
            <w:sdtContent>
              <w:r w:rsidR="00604652" w:rsidRPr="00FD478C">
                <w:t>RUNNING HEAD TITLE</w:t>
              </w:r>
            </w:sdtContent>
          </w:sdt>
          <w:r w:rsidR="00904DBE">
            <w:t xml:space="preserve"> </w:t>
          </w:r>
          <w:sdt>
            <w:sdtPr>
              <w:id w:val="-82374865"/>
              <w:placeholder>
                <w:docPart w:val="03F1476AFF7DD840BBD91F53CC9616DA"/>
              </w:placeholder>
              <w:temporary/>
              <w:showingPlcHdr/>
              <w15:appearance w15:val="hidden"/>
            </w:sdtPr>
            <w:sdtContent>
              <w:r w:rsidR="00604652">
                <w:t>(SHORTENED)</w:t>
              </w:r>
            </w:sdtContent>
          </w:sdt>
        </w:p>
      </w:tc>
      <w:tc>
        <w:tcPr>
          <w:tcW w:w="3120" w:type="dxa"/>
        </w:tcPr>
        <w:p w14:paraId="5E5A0836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3EF9F2B5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6F880FE3" w14:textId="77777777" w:rsidR="733B038C" w:rsidRDefault="733B038C" w:rsidP="733B03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39578CE6" w14:textId="77777777" w:rsidTr="00FD478C">
      <w:tc>
        <w:tcPr>
          <w:tcW w:w="3120" w:type="dxa"/>
        </w:tcPr>
        <w:p w14:paraId="02BA8066" w14:textId="77777777" w:rsidR="733B038C" w:rsidRPr="00FD478C" w:rsidRDefault="00000000" w:rsidP="00FD478C">
          <w:pPr>
            <w:pStyle w:val="Header"/>
          </w:pPr>
          <w:sdt>
            <w:sdtPr>
              <w:id w:val="-376635527"/>
              <w:placeholder>
                <w:docPart w:val="08D674AC090287408EF3463567AFBFD2"/>
              </w:placeholder>
              <w:temporary/>
              <w:showingPlcHdr/>
              <w15:appearance w15:val="hidden"/>
            </w:sdtPr>
            <w:sdtContent>
              <w:r w:rsidR="00A75901" w:rsidRPr="00FD478C">
                <w:t>RUNNING HEAD TITLE</w:t>
              </w:r>
            </w:sdtContent>
          </w:sdt>
        </w:p>
      </w:tc>
      <w:tc>
        <w:tcPr>
          <w:tcW w:w="3120" w:type="dxa"/>
        </w:tcPr>
        <w:p w14:paraId="47DC6A8C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6DF05E1E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6EC531E3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73B3"/>
    <w:multiLevelType w:val="hybridMultilevel"/>
    <w:tmpl w:val="EA1CCCF4"/>
    <w:lvl w:ilvl="0" w:tplc="9AA4E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75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F8"/>
    <w:rsid w:val="00154361"/>
    <w:rsid w:val="001C59BC"/>
    <w:rsid w:val="001F4877"/>
    <w:rsid w:val="002C3BE4"/>
    <w:rsid w:val="002F7E04"/>
    <w:rsid w:val="00371BD9"/>
    <w:rsid w:val="0042207D"/>
    <w:rsid w:val="00427CD6"/>
    <w:rsid w:val="004C683E"/>
    <w:rsid w:val="00500997"/>
    <w:rsid w:val="00530EF3"/>
    <w:rsid w:val="005936DA"/>
    <w:rsid w:val="00604652"/>
    <w:rsid w:val="006C101C"/>
    <w:rsid w:val="006F236B"/>
    <w:rsid w:val="006F4709"/>
    <w:rsid w:val="00702B81"/>
    <w:rsid w:val="00715A7C"/>
    <w:rsid w:val="00727711"/>
    <w:rsid w:val="0074264E"/>
    <w:rsid w:val="00796468"/>
    <w:rsid w:val="007D4A2B"/>
    <w:rsid w:val="007E2D6A"/>
    <w:rsid w:val="008078FA"/>
    <w:rsid w:val="00823731"/>
    <w:rsid w:val="008378F0"/>
    <w:rsid w:val="008400FF"/>
    <w:rsid w:val="0085770F"/>
    <w:rsid w:val="00904DBE"/>
    <w:rsid w:val="009117F8"/>
    <w:rsid w:val="00921289"/>
    <w:rsid w:val="009E13C8"/>
    <w:rsid w:val="00A75901"/>
    <w:rsid w:val="00B5233A"/>
    <w:rsid w:val="00BA6612"/>
    <w:rsid w:val="00C26C30"/>
    <w:rsid w:val="00C40E9F"/>
    <w:rsid w:val="00C501A0"/>
    <w:rsid w:val="00CA1E31"/>
    <w:rsid w:val="00CD7F50"/>
    <w:rsid w:val="00DA395D"/>
    <w:rsid w:val="00DF1ADF"/>
    <w:rsid w:val="00DF3215"/>
    <w:rsid w:val="00E078FD"/>
    <w:rsid w:val="00E23707"/>
    <w:rsid w:val="00E30BD1"/>
    <w:rsid w:val="00E879E7"/>
    <w:rsid w:val="00EC7FD3"/>
    <w:rsid w:val="00F43ACD"/>
    <w:rsid w:val="00F60700"/>
    <w:rsid w:val="00F941E8"/>
    <w:rsid w:val="00FA4C9E"/>
    <w:rsid w:val="00FD478C"/>
    <w:rsid w:val="00FD4AA5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0E7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edrohfm/Library/Containers/com.microsoft.Word/Data/Library/Application%20Support/Microsoft/Office/16.0/DTS/Search/%7b4FC6FE31-C450-7344-BDCB-A26B2E1EE804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B81CE88D443A438C2906FFE3F2B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36803-A531-2146-8EF2-1C952B71923B}"/>
      </w:docPartPr>
      <w:docPartBody>
        <w:p w:rsidR="00494DCB" w:rsidRDefault="00000000">
          <w:pPr>
            <w:pStyle w:val="08B81CE88D443A438C2906FFE3F2BF65"/>
          </w:pPr>
          <w:r>
            <w:t>456</w:t>
          </w:r>
        </w:p>
      </w:docPartBody>
    </w:docPart>
    <w:docPart>
      <w:docPartPr>
        <w:name w:val="03F1476AFF7DD840BBD91F53CC961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7E3F3-3BDD-3B43-865C-33FD5644040B}"/>
      </w:docPartPr>
      <w:docPartBody>
        <w:p w:rsidR="00494DCB" w:rsidRDefault="00000000">
          <w:pPr>
            <w:pStyle w:val="03F1476AFF7DD840BBD91F53CC9616DA"/>
          </w:pPr>
          <w:r w:rsidRPr="576062CF">
            <w:t>Row Head</w:t>
          </w:r>
        </w:p>
      </w:docPartBody>
    </w:docPart>
    <w:docPart>
      <w:docPartPr>
        <w:name w:val="08D674AC090287408EF3463567AFB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EA6EA-3371-014A-A9B0-8EB02DDF70BD}"/>
      </w:docPartPr>
      <w:docPartBody>
        <w:p w:rsidR="00494DCB" w:rsidRDefault="00000000">
          <w:pPr>
            <w:pStyle w:val="08D674AC090287408EF3463567AFBFD2"/>
          </w:pPr>
          <w:r>
            <w:t>789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F9"/>
    <w:rsid w:val="004064F9"/>
    <w:rsid w:val="00494DCB"/>
    <w:rsid w:val="00D2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480" w:lineRule="auto"/>
      <w:jc w:val="center"/>
      <w:outlineLvl w:val="0"/>
    </w:pPr>
    <w:rPr>
      <w:rFonts w:eastAsiaTheme="minorHAnsi"/>
      <w:b/>
      <w:bCs/>
      <w:kern w:val="0"/>
      <w:sz w:val="22"/>
      <w:szCs w:val="22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480" w:lineRule="auto"/>
      <w:outlineLvl w:val="2"/>
    </w:pPr>
    <w:rPr>
      <w:rFonts w:eastAsiaTheme="minorHAnsi"/>
      <w:b/>
      <w:bCs/>
      <w:i/>
      <w:iCs/>
      <w:kern w:val="0"/>
      <w:sz w:val="22"/>
      <w:szCs w:val="22"/>
      <w:lang w:val="en-US"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0" w:line="480" w:lineRule="auto"/>
      <w:outlineLvl w:val="3"/>
    </w:pPr>
    <w:rPr>
      <w:rFonts w:eastAsiaTheme="minorHAnsi"/>
      <w:b/>
      <w:bCs/>
      <w:kern w:val="0"/>
      <w:sz w:val="22"/>
      <w:szCs w:val="22"/>
      <w:lang w:val="en-US"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after="0" w:line="480" w:lineRule="auto"/>
      <w:outlineLvl w:val="4"/>
    </w:pPr>
    <w:rPr>
      <w:rFonts w:eastAsiaTheme="minorHAnsi"/>
      <w:b/>
      <w:bCs/>
      <w:i/>
      <w:iCs/>
      <w:kern w:val="0"/>
      <w:sz w:val="22"/>
      <w:szCs w:val="22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HAnsi"/>
      <w:b/>
      <w:bCs/>
      <w:kern w:val="0"/>
      <w:sz w:val="22"/>
      <w:szCs w:val="22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/>
      <w:b/>
      <w:bCs/>
      <w:i/>
      <w:iCs/>
      <w:kern w:val="0"/>
      <w:sz w:val="22"/>
      <w:szCs w:val="22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inorHAnsi"/>
      <w:b/>
      <w:bCs/>
      <w:kern w:val="0"/>
      <w:sz w:val="22"/>
      <w:szCs w:val="22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inorHAnsi"/>
      <w:b/>
      <w:bCs/>
      <w:i/>
      <w:iCs/>
      <w:kern w:val="0"/>
      <w:sz w:val="22"/>
      <w:szCs w:val="22"/>
      <w:lang w:val="en-US" w:eastAsia="en-US"/>
      <w14:ligatures w14:val="none"/>
    </w:rPr>
  </w:style>
  <w:style w:type="paragraph" w:customStyle="1" w:styleId="08B81CE88D443A438C2906FFE3F2BF65">
    <w:name w:val="08B81CE88D443A438C2906FFE3F2BF65"/>
  </w:style>
  <w:style w:type="paragraph" w:customStyle="1" w:styleId="03F1476AFF7DD840BBD91F53CC9616DA">
    <w:name w:val="03F1476AFF7DD840BBD91F53CC9616DA"/>
  </w:style>
  <w:style w:type="paragraph" w:customStyle="1" w:styleId="08D674AC090287408EF3463567AFBFD2">
    <w:name w:val="08D674AC090287408EF3463567AFBFD2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{4FC6FE31-C450-7344-BDCB-A26B2E1EE804}tf03982351_win32.dotx</Template>
  <TotalTime>0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2024-03-23T11:04:00Z</dcterms:created>
  <dcterms:modified xsi:type="dcterms:W3CDTF">2024-04-07T10:58:00Z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